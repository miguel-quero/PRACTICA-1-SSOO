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04675480"/>
        <w:docPartObj>
          <w:docPartGallery w:val="Cover Pages"/>
          <w:docPartUnique/>
        </w:docPartObj>
      </w:sdtPr>
      <w:sdtEndPr/>
      <w:sdtContent>
        <w:p w14:paraId="273362CC" w14:textId="77777777" w:rsidR="000F32D0" w:rsidRDefault="000F32D0"/>
        <w:p w14:paraId="7961F10A" w14:textId="43EF1110" w:rsidR="000F32D0" w:rsidRDefault="001F28D9">
          <w:r w:rsidRPr="009A6389">
            <w:rPr>
              <w:noProof/>
              <w:u w:val="single"/>
            </w:rPr>
            <w:drawing>
              <wp:inline distT="0" distB="0" distL="0" distR="0" wp14:anchorId="7E55BEB2" wp14:editId="58D6CFCF">
                <wp:extent cx="4545330" cy="1760220"/>
                <wp:effectExtent l="0" t="0" r="762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45330" cy="1760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F32D0"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F86D167" wp14:editId="62EFE786">
                    <wp:simplePos x="0" y="0"/>
                    <wp:positionH relativeFrom="margin">
                      <wp:posOffset>-141388</wp:posOffset>
                    </wp:positionH>
                    <wp:positionV relativeFrom="page">
                      <wp:posOffset>3446177</wp:posOffset>
                    </wp:positionV>
                    <wp:extent cx="5828030" cy="3347045"/>
                    <wp:effectExtent l="0" t="0" r="1270" b="635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8030" cy="3347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14EDB" w14:textId="65898D91" w:rsidR="000F32D0" w:rsidRPr="00484AFC" w:rsidRDefault="0000087B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455A" w:rsidRPr="0071455A">
                                      <w:rPr>
                                        <w:lang w:val="es-ES"/>
                                      </w:rPr>
                                      <w:t>Sistemas Operativos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SubttuloCar"/>
                                    <w:sz w:val="32"/>
                                    <w:lang w:val="es-ES_tradnl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3BFAF3C3" w14:textId="0581EEAA" w:rsidR="00611F5D" w:rsidRPr="00087AF9" w:rsidRDefault="003C51E7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[Práctica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1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 xml:space="preserve"> </w:t>
                                    </w:r>
                                    <w:r w:rsidR="00761AAC"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PROGRAMACIÓN C</w:t>
                                    </w:r>
                                    <w:r>
                                      <w:rPr>
                                        <w:rStyle w:val="SubttuloCar"/>
                                        <w:sz w:val="32"/>
                                        <w:lang w:val="es-ES_tradnl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Style w:val="SubttuloCar"/>
                                    <w:sz w:val="1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SubttuloCar"/>
                                  </w:rPr>
                                </w:sdtEndPr>
                                <w:sdtContent>
                                  <w:p w14:paraId="25664F44" w14:textId="53E38C7C" w:rsidR="006A69BA" w:rsidRPr="009A6389" w:rsidRDefault="009A6389" w:rsidP="006A69BA">
                                    <w:pPr>
                                      <w:pStyle w:val="Sinespaciado"/>
                                      <w:rPr>
                                        <w:rStyle w:val="SubttuloCar"/>
                                        <w:sz w:val="15"/>
                                        <w:lang w:val="es-ES"/>
                                      </w:rPr>
                                    </w:pPr>
                                    <w:r w:rsidRPr="009A6389">
                                      <w:rPr>
                                        <w:rStyle w:val="SubttuloCar"/>
                                        <w:caps w:val="0"/>
                                        <w:sz w:val="18"/>
                                        <w:szCs w:val="28"/>
                                        <w:lang w:val="es-ES"/>
                                      </w:rPr>
                                      <w:t>Miguel Quero y Adrián Dueñas</w:t>
                                    </w:r>
                                  </w:p>
                                </w:sdtContent>
                              </w:sdt>
                              <w:p w14:paraId="60FBABDB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color w:val="816200" w:themeColor="accent5" w:themeShade="80"/>
                                    <w:lang w:val="es-ES_tradnl"/>
                                  </w:rPr>
                                </w:pPr>
                              </w:p>
                              <w:p w14:paraId="31FCEDB1" w14:textId="77777777" w:rsidR="000F32D0" w:rsidRPr="006A69BA" w:rsidRDefault="000F32D0" w:rsidP="006A69BA">
                                <w:pPr>
                                  <w:pStyle w:val="Sinespaciado"/>
                                  <w:rPr>
                                    <w:lang w:val="es-ES_tradnl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6D16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-11.15pt;margin-top:271.35pt;width:458.9pt;height:263.55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" filled="f" stroked="f" strokeweight=".5pt">
                    <v:textbox inset="0,0,0,0">
                      <w:txbxContent>
                        <w:p w14:paraId="3DC14EDB" w14:textId="65898D91" w:rsidR="000F32D0" w:rsidRPr="00484AFC" w:rsidRDefault="0000087B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lang w:val="es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455A" w:rsidRPr="0071455A">
                                <w:rPr>
                                  <w:lang w:val="es-ES"/>
                                </w:rPr>
                                <w:t>Sistemas Operativos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SubttuloCar"/>
                              <w:sz w:val="32"/>
                              <w:lang w:val="es-ES_tradnl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3BFAF3C3" w14:textId="0581EEAA" w:rsidR="00611F5D" w:rsidRPr="00087AF9" w:rsidRDefault="003C51E7" w:rsidP="006A69BA">
                              <w:pPr>
                                <w:pStyle w:val="Sinespaciado"/>
                                <w:rPr>
                                  <w:rStyle w:val="SubttuloCar"/>
                                  <w:lang w:val="es-ES_tradnl"/>
                                </w:rPr>
                              </w:pP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[Práctica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1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–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 xml:space="preserve"> </w:t>
                              </w:r>
                              <w:r w:rsidR="00761AAC"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PROGRAMACIÓN C</w:t>
                              </w:r>
                              <w:r>
                                <w:rPr>
                                  <w:rStyle w:val="SubttuloCar"/>
                                  <w:sz w:val="32"/>
                                  <w:lang w:val="es-ES_tradnl"/>
                                </w:rPr>
                                <w:t>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Style w:val="SubttuloCar"/>
                              <w:sz w:val="1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rStyle w:val="SubttuloCar"/>
                            </w:rPr>
                          </w:sdtEndPr>
                          <w:sdtContent>
                            <w:p w14:paraId="25664F44" w14:textId="53E38C7C" w:rsidR="006A69BA" w:rsidRPr="009A6389" w:rsidRDefault="009A6389" w:rsidP="006A69BA">
                              <w:pPr>
                                <w:pStyle w:val="Sinespaciado"/>
                                <w:rPr>
                                  <w:rStyle w:val="SubttuloCar"/>
                                  <w:sz w:val="15"/>
                                  <w:lang w:val="es-ES"/>
                                </w:rPr>
                              </w:pPr>
                              <w:r w:rsidRPr="009A6389">
                                <w:rPr>
                                  <w:rStyle w:val="SubttuloCar"/>
                                  <w:caps w:val="0"/>
                                  <w:sz w:val="18"/>
                                  <w:szCs w:val="28"/>
                                  <w:lang w:val="es-ES"/>
                                </w:rPr>
                                <w:t>Miguel Quero y Adrián Dueñas</w:t>
                              </w:r>
                            </w:p>
                          </w:sdtContent>
                        </w:sdt>
                        <w:p w14:paraId="60FBABDB" w14:textId="77777777" w:rsidR="000F32D0" w:rsidRPr="006A69BA" w:rsidRDefault="000F32D0" w:rsidP="006A69BA">
                          <w:pPr>
                            <w:pStyle w:val="Sinespaciado"/>
                            <w:rPr>
                              <w:color w:val="816200" w:themeColor="accent5" w:themeShade="80"/>
                              <w:lang w:val="es-ES_tradnl"/>
                            </w:rPr>
                          </w:pPr>
                        </w:p>
                        <w:p w14:paraId="31FCEDB1" w14:textId="77777777" w:rsidR="000F32D0" w:rsidRPr="006A69BA" w:rsidRDefault="000F32D0" w:rsidP="006A69BA">
                          <w:pPr>
                            <w:pStyle w:val="Sinespaciado"/>
                            <w:rPr>
                              <w:lang w:val="es-ES_tradnl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0F32D0">
            <w:br w:type="page"/>
          </w:r>
        </w:p>
      </w:sdtContent>
    </w:sdt>
    <w:p w14:paraId="3D691108" w14:textId="77777777" w:rsidR="000F32D0" w:rsidRDefault="000F32D0"/>
    <w:p w14:paraId="02BF3840" w14:textId="77777777" w:rsidR="005A48E5" w:rsidRPr="005A48E5" w:rsidRDefault="005A48E5">
      <w:pPr>
        <w:rPr>
          <w:rStyle w:val="Referenciaintensa"/>
        </w:rPr>
      </w:pPr>
      <w:r w:rsidRPr="005A48E5">
        <w:rPr>
          <w:rStyle w:val="Referenciaintensa"/>
        </w:rPr>
        <w:t>Tabla de contenido</w:t>
      </w:r>
    </w:p>
    <w:p w14:paraId="4600432B" w14:textId="7DB74517" w:rsidR="003C51E7" w:rsidRDefault="00D1791A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115812632" w:history="1">
        <w:r w:rsidR="003C51E7" w:rsidRPr="00361C39">
          <w:rPr>
            <w:rStyle w:val="Hipervnculo"/>
            <w:noProof/>
          </w:rPr>
          <w:t>Autores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_Toc115812632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2</w:t>
        </w:r>
        <w:r w:rsidR="003C51E7">
          <w:rPr>
            <w:noProof/>
            <w:webHidden/>
          </w:rPr>
          <w:fldChar w:fldCharType="end"/>
        </w:r>
      </w:hyperlink>
    </w:p>
    <w:p w14:paraId="131DA203" w14:textId="10FC7670" w:rsidR="003C51E7" w:rsidRDefault="0000087B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3" w:history="1">
        <w:r w:rsidR="003C51E7" w:rsidRPr="00361C39">
          <w:rPr>
            <w:rStyle w:val="Hipervnculo"/>
            <w:noProof/>
          </w:rPr>
          <w:t>Descripción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_Toc115812633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72DD1B50" w14:textId="58663208" w:rsidR="003C51E7" w:rsidRDefault="0000087B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4" w:history="1">
        <w:r w:rsidR="003C51E7" w:rsidRPr="00361C39">
          <w:rPr>
            <w:rStyle w:val="Hipervnculo"/>
            <w:noProof/>
          </w:rPr>
          <w:t>Diseño del Código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_Toc115812634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276DBE2E" w14:textId="706FEF0E" w:rsidR="003C51E7" w:rsidRDefault="0000087B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5" w:history="1">
        <w:r w:rsidR="003C51E7" w:rsidRPr="00361C39">
          <w:rPr>
            <w:rStyle w:val="Hipervnculo"/>
            <w:noProof/>
          </w:rPr>
          <w:t>Principales Funciones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_Toc115812635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3825B6C4" w14:textId="05EA816C" w:rsidR="003C51E7" w:rsidRDefault="0000087B">
      <w:pPr>
        <w:pStyle w:val="TDC2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lang w:val="es-ES" w:eastAsia="es-ES"/>
        </w:rPr>
      </w:pPr>
      <w:hyperlink w:anchor="_Toc115812636" w:history="1">
        <w:r w:rsidR="003C51E7" w:rsidRPr="00361C39">
          <w:rPr>
            <w:rStyle w:val="Hipervnculo"/>
            <w:noProof/>
          </w:rPr>
          <w:t>Casos de Prueba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_Toc115812636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3</w:t>
        </w:r>
        <w:r w:rsidR="003C51E7">
          <w:rPr>
            <w:noProof/>
            <w:webHidden/>
          </w:rPr>
          <w:fldChar w:fldCharType="end"/>
        </w:r>
      </w:hyperlink>
    </w:p>
    <w:p w14:paraId="19E13EB1" w14:textId="7B579321" w:rsidR="003C51E7" w:rsidRDefault="0000087B">
      <w:pPr>
        <w:pStyle w:val="TDC1"/>
        <w:tabs>
          <w:tab w:val="right" w:leader="underscore" w:pos="9730"/>
        </w:tabs>
        <w:rPr>
          <w:rFonts w:eastAsiaTheme="minorEastAsia"/>
          <w:b w:val="0"/>
          <w:bCs w:val="0"/>
          <w:noProof/>
          <w:color w:val="auto"/>
          <w:sz w:val="22"/>
          <w:szCs w:val="22"/>
          <w:lang w:val="es-ES" w:eastAsia="es-ES"/>
        </w:rPr>
      </w:pPr>
      <w:hyperlink w:anchor="_Toc115812637" w:history="1">
        <w:r w:rsidR="003C51E7" w:rsidRPr="00361C39">
          <w:rPr>
            <w:rStyle w:val="Hipervnculo"/>
            <w:noProof/>
          </w:rPr>
          <w:t>Comentarios Personales</w:t>
        </w:r>
        <w:r w:rsidR="003C51E7">
          <w:rPr>
            <w:noProof/>
            <w:webHidden/>
          </w:rPr>
          <w:tab/>
        </w:r>
        <w:r w:rsidR="003C51E7">
          <w:rPr>
            <w:noProof/>
            <w:webHidden/>
          </w:rPr>
          <w:fldChar w:fldCharType="begin"/>
        </w:r>
        <w:r w:rsidR="003C51E7">
          <w:rPr>
            <w:noProof/>
            <w:webHidden/>
          </w:rPr>
          <w:instrText xml:space="preserve"> PAGEREF _Toc115812637 \h </w:instrText>
        </w:r>
        <w:r w:rsidR="003C51E7">
          <w:rPr>
            <w:noProof/>
            <w:webHidden/>
          </w:rPr>
        </w:r>
        <w:r w:rsidR="003C51E7">
          <w:rPr>
            <w:noProof/>
            <w:webHidden/>
          </w:rPr>
          <w:fldChar w:fldCharType="separate"/>
        </w:r>
        <w:r w:rsidR="003C51E7">
          <w:rPr>
            <w:noProof/>
            <w:webHidden/>
          </w:rPr>
          <w:t>4</w:t>
        </w:r>
        <w:r w:rsidR="003C51E7">
          <w:rPr>
            <w:noProof/>
            <w:webHidden/>
          </w:rPr>
          <w:fldChar w:fldCharType="end"/>
        </w:r>
      </w:hyperlink>
    </w:p>
    <w:p w14:paraId="2C127123" w14:textId="712EDCB2" w:rsidR="000225A8" w:rsidRDefault="00D1791A">
      <w:r>
        <w:fldChar w:fldCharType="end"/>
      </w:r>
    </w:p>
    <w:p w14:paraId="5A8B070F" w14:textId="77777777" w:rsidR="00D07ABC" w:rsidRDefault="00D07ABC"/>
    <w:p w14:paraId="229A9EE5" w14:textId="77777777" w:rsidR="000225A8" w:rsidRDefault="000225A8">
      <w:r>
        <w:br w:type="page"/>
      </w:r>
    </w:p>
    <w:p w14:paraId="20CE85DE" w14:textId="768D8112" w:rsidR="000F3F1D" w:rsidRPr="00087AF9" w:rsidRDefault="00387066" w:rsidP="00087AF9">
      <w:pPr>
        <w:pStyle w:val="Ttulo1"/>
      </w:pPr>
      <w:bookmarkStart w:id="0" w:name="_Toc500936368"/>
      <w:bookmarkStart w:id="1" w:name="_Toc500936430"/>
      <w:bookmarkStart w:id="2" w:name="_Toc500938355"/>
      <w:bookmarkStart w:id="3" w:name="_Ref115811537"/>
      <w:bookmarkStart w:id="4" w:name="_Toc115812632"/>
      <w:r>
        <w:lastRenderedPageBreak/>
        <w:t>Autores</w:t>
      </w:r>
      <w:bookmarkEnd w:id="0"/>
      <w:bookmarkEnd w:id="1"/>
      <w:bookmarkEnd w:id="2"/>
      <w:bookmarkEnd w:id="3"/>
      <w:bookmarkEnd w:id="4"/>
    </w:p>
    <w:p w14:paraId="75FC75D3" w14:textId="5D883F95" w:rsidR="00695A7D" w:rsidRPr="009A6389" w:rsidRDefault="009A6389" w:rsidP="009A6389">
      <w:pPr>
        <w:rPr>
          <w:b/>
          <w:bCs/>
          <w:highlight w:val="green"/>
        </w:rPr>
      </w:pPr>
      <w:r>
        <w:rPr>
          <w:b/>
          <w:bCs/>
        </w:rPr>
        <w:t>Los autores de la realización de esta memoria y de los ficheros entregados somos Adrián Dueñas Mínguez y Miguel Quero Prieto.  Los dos estudiamos en la Universidad Rey Juan Carlos, Adrián estudia Ingeniería del Software y Miguel estudia un Doble Grado de Ingeniería Informática e Ingeniería del Software. Ambos nos encontramos en el tercer curso.</w:t>
      </w:r>
      <w:r w:rsidR="00695A7D">
        <w:br w:type="page"/>
      </w:r>
    </w:p>
    <w:p w14:paraId="1C5830BF" w14:textId="150FF886" w:rsidR="00996856" w:rsidRDefault="00996856" w:rsidP="00996856">
      <w:pPr>
        <w:pStyle w:val="Ttulo1"/>
      </w:pPr>
      <w:bookmarkStart w:id="5" w:name="_Toc115812633"/>
      <w:r>
        <w:lastRenderedPageBreak/>
        <w:t>Descripción del Código</w:t>
      </w:r>
      <w:bookmarkEnd w:id="5"/>
    </w:p>
    <w:p w14:paraId="20BDE793" w14:textId="408E120A" w:rsidR="003D214A" w:rsidRPr="003D214A" w:rsidRDefault="003D214A" w:rsidP="003D214A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 w:rsidR="00B32BF7">
        <w:rPr>
          <w:b/>
          <w:bCs/>
          <w:highlight w:val="green"/>
        </w:rPr>
        <w:t>4</w:t>
      </w:r>
      <w:r w:rsidRPr="003D214A">
        <w:rPr>
          <w:b/>
          <w:bCs/>
          <w:highlight w:val="green"/>
        </w:rPr>
        <w:t xml:space="preserve"> PÁGINAS &gt;&gt;</w:t>
      </w:r>
    </w:p>
    <w:p w14:paraId="4D411F5F" w14:textId="41029497" w:rsidR="00651B9B" w:rsidRDefault="00651B9B" w:rsidP="00F94257">
      <w:pPr>
        <w:pStyle w:val="Ttulo2"/>
      </w:pPr>
      <w:bookmarkStart w:id="6" w:name="_Toc115812634"/>
      <w:r>
        <w:t>Diseño del Código</w:t>
      </w:r>
      <w:bookmarkEnd w:id="6"/>
    </w:p>
    <w:p w14:paraId="0ED4D6C7" w14:textId="77777777" w:rsidR="00DC1465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EXPLICACIÓN DEL DISEÑO DEL CÓDIGO: </w:t>
      </w:r>
    </w:p>
    <w:p w14:paraId="75F5A614" w14:textId="72DE9318" w:rsidR="00DC1465" w:rsidRDefault="00695A7D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ALGORITMOS UTILIZADOS</w:t>
      </w:r>
      <w:r w:rsidR="00B32BF7">
        <w:rPr>
          <w:b/>
          <w:bCs/>
          <w:highlight w:val="yellow"/>
        </w:rPr>
        <w:t xml:space="preserve"> PARA CADA FUNCIONALIDAD PEDIDA</w:t>
      </w:r>
    </w:p>
    <w:p w14:paraId="5FBDE851" w14:textId="11FC8580" w:rsidR="00B32BF7" w:rsidRDefault="00B32BF7" w:rsidP="00DC1465">
      <w:pPr>
        <w:pStyle w:val="Prrafodelista"/>
        <w:numPr>
          <w:ilvl w:val="0"/>
          <w:numId w:val="12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ESTRUCTURA DEL PROGRAMA TEST</w:t>
      </w:r>
    </w:p>
    <w:p w14:paraId="737DABC0" w14:textId="33363C77" w:rsidR="00DC1465" w:rsidRPr="00DC1465" w:rsidRDefault="00DC1465" w:rsidP="00DC1465">
      <w:pPr>
        <w:rPr>
          <w:b/>
          <w:bCs/>
          <w:highlight w:val="yellow"/>
        </w:rPr>
      </w:pPr>
      <w:r w:rsidRPr="00DC1465">
        <w:rPr>
          <w:b/>
          <w:bCs/>
          <w:highlight w:val="yellow"/>
        </w:rPr>
        <w:t>&gt;&gt;</w:t>
      </w:r>
    </w:p>
    <w:p w14:paraId="1B0B48D0" w14:textId="511F7F6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>&lt;&lt; NO INCLUIR CÓDIGO FUENTE &gt;&gt;</w:t>
      </w:r>
    </w:p>
    <w:p w14:paraId="31E456F7" w14:textId="131B0BFE" w:rsidR="00695A7D" w:rsidRDefault="00695A7D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&lt;&lt; SE PUEDE UTILIZAR PSEUDOCÓDIGO O DIAGRAMAS </w:t>
      </w:r>
      <w:r w:rsidR="00385607">
        <w:rPr>
          <w:b/>
          <w:bCs/>
          <w:highlight w:val="yellow"/>
        </w:rPr>
        <w:t xml:space="preserve">DE APOYO A LA EXPLICACIÓN </w:t>
      </w:r>
      <w:r>
        <w:rPr>
          <w:b/>
          <w:bCs/>
          <w:highlight w:val="yellow"/>
        </w:rPr>
        <w:t>&gt;&gt;</w:t>
      </w:r>
    </w:p>
    <w:p w14:paraId="39E0A09C" w14:textId="45BBB5FA" w:rsidR="00996856" w:rsidRDefault="00F94257" w:rsidP="00F94257">
      <w:pPr>
        <w:pStyle w:val="Ttulo2"/>
      </w:pPr>
      <w:bookmarkStart w:id="7" w:name="_Toc115812635"/>
      <w:r>
        <w:t>Principales Funciones</w:t>
      </w:r>
      <w:bookmarkEnd w:id="7"/>
    </w:p>
    <w:p w14:paraId="78592EE5" w14:textId="22DD19C6" w:rsidR="00651B9B" w:rsidRDefault="00651B9B" w:rsidP="00651B9B">
      <w:pPr>
        <w:rPr>
          <w:b/>
          <w:bCs/>
          <w:highlight w:val="yellow"/>
        </w:rPr>
      </w:pPr>
      <w:r w:rsidRPr="00996856">
        <w:rPr>
          <w:b/>
          <w:bCs/>
          <w:highlight w:val="yellow"/>
        </w:rPr>
        <w:t xml:space="preserve">&lt;&lt; DESCRIPCIÓN DE LAS PRINCIPALES FUNCIONES IMPLEMENTADAS </w:t>
      </w:r>
      <w:r w:rsidR="00A74653">
        <w:rPr>
          <w:b/>
          <w:bCs/>
          <w:highlight w:val="yellow"/>
        </w:rPr>
        <w:t>INCLUYENDO LA FUNCIÓN PRINCIPAL, MAIN</w:t>
      </w:r>
      <w:r w:rsidRPr="00996856">
        <w:rPr>
          <w:b/>
          <w:bCs/>
          <w:highlight w:val="yellow"/>
        </w:rPr>
        <w:t>&gt;&gt;</w:t>
      </w:r>
    </w:p>
    <w:p w14:paraId="173294C7" w14:textId="7C1A33EC" w:rsidR="00C001D3" w:rsidRDefault="00C001D3" w:rsidP="00651B9B">
      <w:pPr>
        <w:rPr>
          <w:b/>
          <w:bCs/>
          <w:highlight w:val="yellow"/>
        </w:rPr>
      </w:pPr>
      <w:r>
        <w:rPr>
          <w:b/>
          <w:bCs/>
          <w:highlight w:val="yellow"/>
        </w:rPr>
        <w:t>&lt;&lt; UTILIZAR EL FORMATO DE LA SIGUIENTE TABLA PARA CADA FUNCIÓN &gt;&gt;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621"/>
        <w:gridCol w:w="1776"/>
        <w:gridCol w:w="1985"/>
        <w:gridCol w:w="1104"/>
        <w:gridCol w:w="3574"/>
      </w:tblGrid>
      <w:tr w:rsidR="00C001D3" w:rsidRPr="00C001D3" w14:paraId="7AD9E172" w14:textId="77777777" w:rsidTr="00246CA0">
        <w:trPr>
          <w:trHeight w:val="271"/>
        </w:trPr>
        <w:tc>
          <w:tcPr>
            <w:tcW w:w="1621" w:type="dxa"/>
          </w:tcPr>
          <w:p w14:paraId="3722912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4281130" w14:textId="290D1844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 Función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50282DDC" w14:textId="15020AC8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Nombre</w:t>
            </w:r>
          </w:p>
        </w:tc>
        <w:tc>
          <w:tcPr>
            <w:tcW w:w="1104" w:type="dxa"/>
            <w:shd w:val="clear" w:color="auto" w:fill="BFBFBF" w:themeFill="background1" w:themeFillShade="BF"/>
          </w:tcPr>
          <w:p w14:paraId="30743F71" w14:textId="4C4070C0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Tipo</w:t>
            </w:r>
          </w:p>
        </w:tc>
        <w:tc>
          <w:tcPr>
            <w:tcW w:w="3574" w:type="dxa"/>
            <w:shd w:val="clear" w:color="auto" w:fill="BFBFBF" w:themeFill="background1" w:themeFillShade="BF"/>
          </w:tcPr>
          <w:p w14:paraId="76B2A8D1" w14:textId="3DEA8F52" w:rsidR="00C001D3" w:rsidRPr="004963AE" w:rsidRDefault="00C001D3" w:rsidP="00651B9B">
            <w:pPr>
              <w:rPr>
                <w:b/>
                <w:bCs/>
              </w:rPr>
            </w:pPr>
            <w:r w:rsidRPr="004963AE">
              <w:rPr>
                <w:b/>
                <w:bCs/>
              </w:rPr>
              <w:t>Descripción</w:t>
            </w:r>
          </w:p>
        </w:tc>
      </w:tr>
      <w:tr w:rsidR="00C001D3" w:rsidRPr="00C001D3" w14:paraId="58139082" w14:textId="77777777" w:rsidTr="00246CA0">
        <w:trPr>
          <w:trHeight w:val="449"/>
        </w:trPr>
        <w:tc>
          <w:tcPr>
            <w:tcW w:w="1621" w:type="dxa"/>
            <w:shd w:val="clear" w:color="auto" w:fill="BFBFBF" w:themeFill="background1" w:themeFillShade="BF"/>
          </w:tcPr>
          <w:p w14:paraId="13AABE9D" w14:textId="36CCD1B5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Argumentos</w:t>
            </w:r>
          </w:p>
        </w:tc>
        <w:tc>
          <w:tcPr>
            <w:tcW w:w="1776" w:type="dxa"/>
          </w:tcPr>
          <w:p w14:paraId="185F4B9A" w14:textId="4F8F426A" w:rsidR="00C001D3" w:rsidRPr="004963AE" w:rsidRDefault="00C001D3" w:rsidP="00651B9B">
            <w:r w:rsidRPr="004963AE">
              <w:t>Argumento 1</w:t>
            </w:r>
          </w:p>
        </w:tc>
        <w:tc>
          <w:tcPr>
            <w:tcW w:w="1985" w:type="dxa"/>
          </w:tcPr>
          <w:p w14:paraId="1AE42020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CB1228C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287342A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3E2454BB" w14:textId="77777777" w:rsidTr="00246CA0">
        <w:trPr>
          <w:trHeight w:val="60"/>
        </w:trPr>
        <w:tc>
          <w:tcPr>
            <w:tcW w:w="1621" w:type="dxa"/>
          </w:tcPr>
          <w:p w14:paraId="019BBBC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E7F47A9" w14:textId="1ACED92E" w:rsidR="00C001D3" w:rsidRPr="004963AE" w:rsidRDefault="00C001D3" w:rsidP="00651B9B">
            <w:r w:rsidRPr="004963AE">
              <w:t>Argumento 2</w:t>
            </w:r>
          </w:p>
        </w:tc>
        <w:tc>
          <w:tcPr>
            <w:tcW w:w="1985" w:type="dxa"/>
          </w:tcPr>
          <w:p w14:paraId="03ED091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782B5D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869D9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5C85258" w14:textId="77777777" w:rsidTr="00C001D3">
        <w:tc>
          <w:tcPr>
            <w:tcW w:w="1621" w:type="dxa"/>
          </w:tcPr>
          <w:p w14:paraId="12D359F6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512EE58B" w14:textId="3BFD55DD" w:rsidR="00C001D3" w:rsidRPr="004963AE" w:rsidRDefault="00C001D3" w:rsidP="00651B9B">
            <w:r w:rsidRPr="004963AE">
              <w:t>…</w:t>
            </w:r>
          </w:p>
        </w:tc>
        <w:tc>
          <w:tcPr>
            <w:tcW w:w="1985" w:type="dxa"/>
          </w:tcPr>
          <w:p w14:paraId="0F28E1A9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E65D3E8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37F3803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77A4958F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10BF9B9" w14:textId="706B1E32" w:rsidR="00C001D3" w:rsidRPr="00C001D3" w:rsidRDefault="00C001D3" w:rsidP="00651B9B">
            <w:pPr>
              <w:rPr>
                <w:b/>
                <w:bCs/>
              </w:rPr>
            </w:pPr>
            <w:r>
              <w:rPr>
                <w:b/>
                <w:bCs/>
              </w:rPr>
              <w:t>Variables Locales</w:t>
            </w:r>
          </w:p>
        </w:tc>
        <w:tc>
          <w:tcPr>
            <w:tcW w:w="1776" w:type="dxa"/>
          </w:tcPr>
          <w:p w14:paraId="5377FC6E" w14:textId="15CF2E82" w:rsidR="00C001D3" w:rsidRPr="004963AE" w:rsidRDefault="00C001D3" w:rsidP="00651B9B">
            <w:r w:rsidRPr="004963AE">
              <w:t>Variable 1</w:t>
            </w:r>
          </w:p>
        </w:tc>
        <w:tc>
          <w:tcPr>
            <w:tcW w:w="1985" w:type="dxa"/>
          </w:tcPr>
          <w:p w14:paraId="3D1BFA14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75559D3D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07E3467" w14:textId="77777777" w:rsidR="00C001D3" w:rsidRPr="00C001D3" w:rsidRDefault="00C001D3" w:rsidP="00651B9B">
            <w:pPr>
              <w:rPr>
                <w:b/>
                <w:bCs/>
              </w:rPr>
            </w:pPr>
          </w:p>
        </w:tc>
      </w:tr>
      <w:tr w:rsidR="00C001D3" w:rsidRPr="00C001D3" w14:paraId="6DEA7EAC" w14:textId="77777777" w:rsidTr="00C001D3">
        <w:tc>
          <w:tcPr>
            <w:tcW w:w="1621" w:type="dxa"/>
          </w:tcPr>
          <w:p w14:paraId="6421D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005FA76B" w14:textId="77777777" w:rsidR="00C001D3" w:rsidRPr="004963AE" w:rsidRDefault="00C001D3" w:rsidP="00CA11A2">
            <w:r w:rsidRPr="004963AE">
              <w:t>Variable 2</w:t>
            </w:r>
          </w:p>
        </w:tc>
        <w:tc>
          <w:tcPr>
            <w:tcW w:w="1985" w:type="dxa"/>
          </w:tcPr>
          <w:p w14:paraId="70A6669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ABAD44D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C6F523C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50D17C52" w14:textId="77777777" w:rsidTr="00C001D3">
        <w:tc>
          <w:tcPr>
            <w:tcW w:w="1621" w:type="dxa"/>
          </w:tcPr>
          <w:p w14:paraId="580A8844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271A753E" w14:textId="52EFD27D" w:rsidR="00C001D3" w:rsidRPr="004963AE" w:rsidRDefault="00C001D3" w:rsidP="00CA11A2">
            <w:r w:rsidRPr="004963AE">
              <w:t>Variable 3</w:t>
            </w:r>
          </w:p>
        </w:tc>
        <w:tc>
          <w:tcPr>
            <w:tcW w:w="1985" w:type="dxa"/>
          </w:tcPr>
          <w:p w14:paraId="3D108B8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3EC4FF13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267A579E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66E3FA55" w14:textId="77777777" w:rsidTr="00C001D3">
        <w:tc>
          <w:tcPr>
            <w:tcW w:w="1621" w:type="dxa"/>
          </w:tcPr>
          <w:p w14:paraId="0F9B2D62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776" w:type="dxa"/>
          </w:tcPr>
          <w:p w14:paraId="4F28C90A" w14:textId="063BE0BF" w:rsidR="00C001D3" w:rsidRPr="004963AE" w:rsidRDefault="00C001D3" w:rsidP="00CA11A2">
            <w:r w:rsidRPr="004963AE">
              <w:t>…</w:t>
            </w:r>
          </w:p>
        </w:tc>
        <w:tc>
          <w:tcPr>
            <w:tcW w:w="1985" w:type="dxa"/>
          </w:tcPr>
          <w:p w14:paraId="6AB5669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4C2C8BA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63F6BB11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1F68342E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530780EB" w14:textId="1822ABD1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Valor Devuelto</w:t>
            </w:r>
          </w:p>
        </w:tc>
        <w:tc>
          <w:tcPr>
            <w:tcW w:w="1776" w:type="dxa"/>
            <w:shd w:val="clear" w:color="auto" w:fill="BFBFBF" w:themeFill="background1" w:themeFillShade="BF"/>
          </w:tcPr>
          <w:p w14:paraId="61E9A2BE" w14:textId="7D6DCCA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  <w:shd w:val="clear" w:color="auto" w:fill="BFBFBF" w:themeFill="background1" w:themeFillShade="BF"/>
          </w:tcPr>
          <w:p w14:paraId="5B153807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581338B0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7472911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  <w:tr w:rsidR="00C001D3" w:rsidRPr="00C001D3" w14:paraId="0760FEDC" w14:textId="77777777" w:rsidTr="004963AE">
        <w:tc>
          <w:tcPr>
            <w:tcW w:w="1621" w:type="dxa"/>
            <w:shd w:val="clear" w:color="auto" w:fill="BFBFBF" w:themeFill="background1" w:themeFillShade="BF"/>
          </w:tcPr>
          <w:p w14:paraId="7BA69A88" w14:textId="6B4DCDCD" w:rsidR="00C001D3" w:rsidRPr="00C001D3" w:rsidRDefault="00C001D3" w:rsidP="00CA11A2">
            <w:pPr>
              <w:rPr>
                <w:b/>
                <w:bCs/>
              </w:rPr>
            </w:pPr>
            <w:r>
              <w:rPr>
                <w:b/>
                <w:bCs/>
              </w:rPr>
              <w:t>Descripción de la Función</w:t>
            </w:r>
          </w:p>
        </w:tc>
        <w:tc>
          <w:tcPr>
            <w:tcW w:w="1776" w:type="dxa"/>
          </w:tcPr>
          <w:p w14:paraId="41833ABC" w14:textId="1446DBE0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271045A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1104" w:type="dxa"/>
          </w:tcPr>
          <w:p w14:paraId="24C0EA88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  <w:tc>
          <w:tcPr>
            <w:tcW w:w="3574" w:type="dxa"/>
          </w:tcPr>
          <w:p w14:paraId="17F22439" w14:textId="77777777" w:rsidR="00C001D3" w:rsidRPr="00C001D3" w:rsidRDefault="00C001D3" w:rsidP="00CA11A2">
            <w:pPr>
              <w:rPr>
                <w:b/>
                <w:bCs/>
              </w:rPr>
            </w:pPr>
          </w:p>
        </w:tc>
      </w:tr>
    </w:tbl>
    <w:p w14:paraId="05AB9D85" w14:textId="62FF6EB0" w:rsidR="00F94257" w:rsidRDefault="00F94257" w:rsidP="00F94257">
      <w:pPr>
        <w:pStyle w:val="Ttulo2"/>
      </w:pPr>
      <w:bookmarkStart w:id="8" w:name="_Toc115812636"/>
      <w:r>
        <w:t>Casos de Prueba</w:t>
      </w:r>
      <w:bookmarkEnd w:id="8"/>
    </w:p>
    <w:p w14:paraId="7C464654" w14:textId="11AC0796" w:rsidR="00651B9B" w:rsidRPr="00651B9B" w:rsidRDefault="00651B9B" w:rsidP="00651B9B">
      <w:pPr>
        <w:rPr>
          <w:b/>
          <w:bCs/>
          <w:highlight w:val="yellow"/>
        </w:rPr>
      </w:pPr>
      <w:r w:rsidRPr="00651B9B">
        <w:rPr>
          <w:b/>
          <w:bCs/>
          <w:highlight w:val="yellow"/>
        </w:rPr>
        <w:t>&lt;&lt; LISTA</w:t>
      </w:r>
      <w:r w:rsidR="00A74653">
        <w:rPr>
          <w:b/>
          <w:bCs/>
          <w:highlight w:val="yellow"/>
        </w:rPr>
        <w:t xml:space="preserve"> Y BREVE EXPLICACIÓN</w:t>
      </w:r>
      <w:r w:rsidRPr="00651B9B">
        <w:rPr>
          <w:b/>
          <w:bCs/>
          <w:highlight w:val="yellow"/>
        </w:rPr>
        <w:t xml:space="preserve"> DE CASOS DE PRUEBA UTILIZADOS PARA VALIDAR LA PRÁCTICA &gt;&gt;</w:t>
      </w:r>
    </w:p>
    <w:p w14:paraId="67B8459A" w14:textId="77777777" w:rsidR="00695A7D" w:rsidRDefault="00695A7D">
      <w:pPr>
        <w:spacing w:before="0" w:after="0" w:line="240" w:lineRule="auto"/>
        <w:jc w:val="left"/>
        <w:rPr>
          <w:rFonts w:ascii="Gill Sans MT" w:eastAsiaTheme="majorEastAsia" w:hAnsi="Gill Sans MT" w:cstheme="majorBidi"/>
          <w:color w:val="CB1B16"/>
          <w:sz w:val="44"/>
          <w:szCs w:val="32"/>
        </w:rPr>
      </w:pPr>
      <w:r>
        <w:br w:type="page"/>
      </w:r>
    </w:p>
    <w:p w14:paraId="007CD898" w14:textId="30B5DA07" w:rsidR="00996856" w:rsidRDefault="00996856" w:rsidP="00996856">
      <w:pPr>
        <w:pStyle w:val="Ttulo1"/>
      </w:pPr>
      <w:bookmarkStart w:id="9" w:name="_Toc115812637"/>
      <w:r>
        <w:lastRenderedPageBreak/>
        <w:t>Comentarios Personales</w:t>
      </w:r>
      <w:bookmarkEnd w:id="9"/>
    </w:p>
    <w:p w14:paraId="4B7A1D8D" w14:textId="156BB12B" w:rsidR="000C0801" w:rsidRDefault="000C0801" w:rsidP="000C0801">
      <w:pPr>
        <w:rPr>
          <w:b/>
          <w:bCs/>
          <w:highlight w:val="green"/>
        </w:rPr>
      </w:pPr>
      <w:r w:rsidRPr="003D214A">
        <w:rPr>
          <w:b/>
          <w:bCs/>
          <w:highlight w:val="green"/>
        </w:rPr>
        <w:t xml:space="preserve">&lt;&lt; MÁXIMO </w:t>
      </w:r>
      <w:r>
        <w:rPr>
          <w:b/>
          <w:bCs/>
          <w:highlight w:val="green"/>
        </w:rPr>
        <w:t>2</w:t>
      </w:r>
      <w:r w:rsidRPr="003D214A">
        <w:rPr>
          <w:b/>
          <w:bCs/>
          <w:highlight w:val="green"/>
        </w:rPr>
        <w:t xml:space="preserve"> PÁGINAS &gt;&gt;</w:t>
      </w:r>
    </w:p>
    <w:p w14:paraId="2DF264D9" w14:textId="75F34FFE" w:rsidR="000225A8" w:rsidRDefault="00996856" w:rsidP="00713A25">
      <w:pPr>
        <w:pStyle w:val="Ttulo2"/>
      </w:pPr>
      <w:r w:rsidRPr="00713A25">
        <w:t>PROBLEMAS ENCONTRADOS</w:t>
      </w:r>
    </w:p>
    <w:p w14:paraId="7274ECDB" w14:textId="54380B68" w:rsidR="00657ED3" w:rsidRPr="00657ED3" w:rsidRDefault="00657ED3" w:rsidP="00657ED3">
      <w:r w:rsidRPr="00657ED3">
        <w:rPr>
          <w:highlight w:val="yellow"/>
        </w:rPr>
        <w:t xml:space="preserve">&lt;&lt; Descripción somera de los problemas encontrados mientras se desarrollaba la práctica </w:t>
      </w:r>
      <w:r>
        <w:rPr>
          <w:highlight w:val="yellow"/>
        </w:rPr>
        <w:t xml:space="preserve">y cómo se han solventado </w:t>
      </w:r>
      <w:r w:rsidRPr="00657ED3">
        <w:rPr>
          <w:highlight w:val="yellow"/>
        </w:rPr>
        <w:t>&gt;&gt;</w:t>
      </w:r>
    </w:p>
    <w:p w14:paraId="59377D47" w14:textId="3F1A13E4" w:rsidR="00996856" w:rsidRDefault="00996856" w:rsidP="00713A25">
      <w:pPr>
        <w:pStyle w:val="Ttulo2"/>
      </w:pPr>
      <w:r w:rsidRPr="00713A25">
        <w:t>CRÍTICAS CONSTRUCTIVAS</w:t>
      </w:r>
    </w:p>
    <w:p w14:paraId="64967E76" w14:textId="624F02FA" w:rsidR="00657ED3" w:rsidRPr="00657ED3" w:rsidRDefault="00657ED3" w:rsidP="00657ED3">
      <w:r w:rsidRPr="005E2C46">
        <w:rPr>
          <w:highlight w:val="yellow"/>
        </w:rPr>
        <w:t xml:space="preserve">&lt;&lt; </w:t>
      </w:r>
      <w:r w:rsidR="005E2C46">
        <w:rPr>
          <w:highlight w:val="yellow"/>
        </w:rPr>
        <w:t>Lista de c</w:t>
      </w:r>
      <w:r w:rsidRPr="005E2C46">
        <w:rPr>
          <w:highlight w:val="yellow"/>
        </w:rPr>
        <w:t xml:space="preserve">ríticas constructivas sobre </w:t>
      </w:r>
      <w:r w:rsidR="005E2C46" w:rsidRPr="005E2C46">
        <w:rPr>
          <w:highlight w:val="yellow"/>
        </w:rPr>
        <w:t>el alcance y enfoque de la práctica &gt;&gt;</w:t>
      </w:r>
    </w:p>
    <w:p w14:paraId="04682478" w14:textId="7E077E90" w:rsidR="00996856" w:rsidRDefault="00996856" w:rsidP="00713A25">
      <w:pPr>
        <w:pStyle w:val="Ttulo2"/>
      </w:pPr>
      <w:r w:rsidRPr="00713A25">
        <w:t>PROPUESTA DE MEJORAS</w:t>
      </w:r>
    </w:p>
    <w:p w14:paraId="77682036" w14:textId="36F8AEB9" w:rsidR="005E2C46" w:rsidRPr="005E2C46" w:rsidRDefault="005E2C46" w:rsidP="005E2C46">
      <w:r w:rsidRPr="005E2C46">
        <w:rPr>
          <w:highlight w:val="yellow"/>
        </w:rPr>
        <w:t xml:space="preserve">&lt;&lt; Lista de posibles mejoras sobre la práctica, alcance, tiempo dedicado, apoyo… </w:t>
      </w:r>
      <w:r>
        <w:rPr>
          <w:highlight w:val="yellow"/>
        </w:rPr>
        <w:t xml:space="preserve">Se puede basar en la lista de críticas constructivas </w:t>
      </w:r>
      <w:r w:rsidRPr="005E2C46">
        <w:rPr>
          <w:highlight w:val="yellow"/>
        </w:rPr>
        <w:t>&gt;&gt;</w:t>
      </w:r>
    </w:p>
    <w:p w14:paraId="588F2EBE" w14:textId="49EC4DE1" w:rsidR="00996856" w:rsidRDefault="00996856" w:rsidP="00713A25">
      <w:pPr>
        <w:pStyle w:val="Ttulo2"/>
      </w:pPr>
      <w:r w:rsidRPr="00713A25">
        <w:t>EVALUACIÓN DEL TIEMPO DEDICADO</w:t>
      </w:r>
    </w:p>
    <w:p w14:paraId="10CAD4C1" w14:textId="0DC38860" w:rsidR="005E2C46" w:rsidRPr="005E2C46" w:rsidRDefault="005E2C46" w:rsidP="005E2C46">
      <w:r w:rsidRPr="005E2C46">
        <w:rPr>
          <w:highlight w:val="yellow"/>
        </w:rPr>
        <w:t>&lt;&lt; Evaluación estimada del tiempo dedicado al desarrollo de la práctica, no sólo el tiempo de programación &gt;&gt;</w:t>
      </w:r>
    </w:p>
    <w:p w14:paraId="53AB591F" w14:textId="19C3795F" w:rsidR="000225A8" w:rsidRDefault="000225A8"/>
    <w:sectPr w:rsidR="000225A8" w:rsidSect="006C7BD1">
      <w:headerReference w:type="even" r:id="rId9"/>
      <w:headerReference w:type="default" r:id="rId10"/>
      <w:footerReference w:type="even" r:id="rId11"/>
      <w:footerReference w:type="default" r:id="rId12"/>
      <w:pgSz w:w="11900" w:h="1682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D4A43" w14:textId="77777777" w:rsidR="0000087B" w:rsidRDefault="0000087B" w:rsidP="000F32D0">
      <w:pPr>
        <w:spacing w:before="0" w:after="0" w:line="240" w:lineRule="auto"/>
      </w:pPr>
      <w:r>
        <w:separator/>
      </w:r>
    </w:p>
    <w:p w14:paraId="48A6E9B2" w14:textId="77777777" w:rsidR="0000087B" w:rsidRDefault="0000087B"/>
  </w:endnote>
  <w:endnote w:type="continuationSeparator" w:id="0">
    <w:p w14:paraId="71CB0D09" w14:textId="77777777" w:rsidR="0000087B" w:rsidRDefault="0000087B" w:rsidP="000F32D0">
      <w:pPr>
        <w:spacing w:before="0" w:after="0" w:line="240" w:lineRule="auto"/>
      </w:pPr>
      <w:r>
        <w:continuationSeparator/>
      </w:r>
    </w:p>
    <w:p w14:paraId="15BFF481" w14:textId="77777777" w:rsidR="0000087B" w:rsidRDefault="00000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ECC33" w14:textId="77777777" w:rsidR="0017623E" w:rsidRDefault="0017623E" w:rsidP="00046844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39C6D55" w14:textId="77777777" w:rsidR="00093C40" w:rsidRDefault="0000087B" w:rsidP="0017623E">
    <w:pPr>
      <w:pStyle w:val="Piedepgina"/>
      <w:ind w:right="360"/>
    </w:pPr>
    <w:r>
      <w:rPr>
        <w:noProof/>
        <w:lang w:eastAsia="es-ES_tradnl"/>
      </w:rPr>
      <w:pict w14:anchorId="0578D3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4" type="#_x0000_t75" style="position:absolute;left:0;text-align:left;margin-left:0;margin-top:0;width:595.2pt;height:841.9pt;z-index:-251648000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31B478D" w14:textId="77777777" w:rsidR="00176842" w:rsidRDefault="0017684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6594" w14:textId="77777777" w:rsidR="0017623E" w:rsidRPr="0017623E" w:rsidRDefault="0017623E" w:rsidP="0017623E">
    <w:pPr>
      <w:pStyle w:val="Piedepgina"/>
      <w:framePr w:h="344" w:hRule="exact" w:wrap="none" w:vAnchor="text" w:hAnchor="margin" w:xAlign="right" w:y="129"/>
      <w:rPr>
        <w:rStyle w:val="Nmerodepgina"/>
        <w:color w:val="7F7F7F" w:themeColor="text1" w:themeTint="80"/>
        <w:sz w:val="16"/>
      </w:rPr>
    </w:pPr>
    <w:r w:rsidRPr="0017623E">
      <w:rPr>
        <w:rStyle w:val="Nmerodepgina"/>
        <w:color w:val="7F7F7F" w:themeColor="text1" w:themeTint="80"/>
        <w:sz w:val="16"/>
      </w:rPr>
      <w:fldChar w:fldCharType="begin"/>
    </w:r>
    <w:r w:rsidRPr="0017623E">
      <w:rPr>
        <w:rStyle w:val="Nmerodepgina"/>
        <w:color w:val="7F7F7F" w:themeColor="text1" w:themeTint="80"/>
        <w:sz w:val="16"/>
      </w:rPr>
      <w:instrText xml:space="preserve">PAGE  </w:instrText>
    </w:r>
    <w:r w:rsidRPr="0017623E">
      <w:rPr>
        <w:rStyle w:val="Nmerodepgina"/>
        <w:color w:val="7F7F7F" w:themeColor="text1" w:themeTint="80"/>
        <w:sz w:val="16"/>
      </w:rPr>
      <w:fldChar w:fldCharType="separate"/>
    </w:r>
    <w:r w:rsidR="00030764">
      <w:rPr>
        <w:rStyle w:val="Nmerodepgina"/>
        <w:noProof/>
        <w:color w:val="7F7F7F" w:themeColor="text1" w:themeTint="80"/>
        <w:sz w:val="16"/>
      </w:rPr>
      <w:t>2</w:t>
    </w:r>
    <w:r w:rsidRPr="0017623E">
      <w:rPr>
        <w:rStyle w:val="Nmerodepgina"/>
        <w:color w:val="7F7F7F" w:themeColor="text1" w:themeTint="80"/>
        <w:sz w:val="16"/>
      </w:rPr>
      <w:fldChar w:fldCharType="end"/>
    </w:r>
  </w:p>
  <w:p w14:paraId="6BF74B8D" w14:textId="7B5B4255" w:rsidR="00176842" w:rsidRPr="000F092A" w:rsidRDefault="000F092A" w:rsidP="000F092A">
    <w:pPr>
      <w:jc w:val="center"/>
      <w:rPr>
        <w:rFonts w:ascii="Gill Sans MT" w:eastAsiaTheme="minorEastAsia" w:hAnsi="Gill Sans MT"/>
        <w:caps/>
        <w:color w:val="5A5A5A" w:themeColor="text1" w:themeTint="A5"/>
        <w:spacing w:val="15"/>
        <w:sz w:val="32"/>
        <w:szCs w:val="22"/>
      </w:rPr>
    </w:pPr>
    <w:r w:rsidRPr="000F092A">
      <w:rPr>
        <w:sz w:val="16"/>
        <w:szCs w:val="20"/>
      </w:rPr>
      <w:t xml:space="preserve">Sistemas Operativos - </w:t>
    </w:r>
    <w:sdt>
      <w:sdtPr>
        <w:rPr>
          <w:rStyle w:val="SubttuloCar"/>
          <w:sz w:val="20"/>
          <w:szCs w:val="14"/>
        </w:rPr>
        <w:alias w:val="Subtítulo"/>
        <w:tag w:val=""/>
        <w:id w:val="-1682345186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SubttuloCar"/>
        </w:rPr>
      </w:sdtEndPr>
      <w:sdtContent>
        <w:r w:rsidR="00761AAC">
          <w:rPr>
            <w:rStyle w:val="SubttuloCar"/>
            <w:sz w:val="20"/>
            <w:szCs w:val="14"/>
          </w:rPr>
          <w:t>[Práctica 1 – PROGRAMACIÓN C]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BC60" w14:textId="77777777" w:rsidR="0000087B" w:rsidRDefault="0000087B" w:rsidP="000F32D0">
      <w:pPr>
        <w:spacing w:before="0" w:after="0" w:line="240" w:lineRule="auto"/>
      </w:pPr>
      <w:r>
        <w:separator/>
      </w:r>
    </w:p>
    <w:p w14:paraId="6F3869C4" w14:textId="77777777" w:rsidR="0000087B" w:rsidRDefault="0000087B"/>
  </w:footnote>
  <w:footnote w:type="continuationSeparator" w:id="0">
    <w:p w14:paraId="12172ACB" w14:textId="77777777" w:rsidR="0000087B" w:rsidRDefault="0000087B" w:rsidP="000F32D0">
      <w:pPr>
        <w:spacing w:before="0" w:after="0" w:line="240" w:lineRule="auto"/>
      </w:pPr>
      <w:r>
        <w:continuationSeparator/>
      </w:r>
    </w:p>
    <w:p w14:paraId="1DD15B4E" w14:textId="77777777" w:rsidR="0000087B" w:rsidRDefault="000008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2927E" w14:textId="77777777" w:rsidR="000F32D0" w:rsidRDefault="0000087B">
    <w:pPr>
      <w:pStyle w:val="Encabezado"/>
    </w:pPr>
    <w:r>
      <w:rPr>
        <w:noProof/>
        <w:lang w:eastAsia="es-ES_tradnl"/>
      </w:rPr>
      <w:pict w14:anchorId="4DD8A0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0" type="#_x0000_t75" style="position:absolute;left:0;text-align:left;margin-left:0;margin-top:0;width:595.2pt;height:841.9pt;z-index:-251645952;mso-position-horizontal:center;mso-position-horizontal-relative:margin;mso-position-vertical:center;mso-position-vertical-relative:margin" o:allowincell="f">
          <v:imagedata r:id="rId1" o:title="fondo-online-2018v2"/>
          <w10:wrap anchorx="margin" anchory="margin"/>
        </v:shape>
      </w:pict>
    </w:r>
  </w:p>
  <w:p w14:paraId="0DDA9B5B" w14:textId="77777777" w:rsidR="00176842" w:rsidRDefault="0017684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0D4E" w14:textId="732E92E3" w:rsidR="00176842" w:rsidRDefault="00996856" w:rsidP="00996856">
    <w:pPr>
      <w:pStyle w:val="Encabezado"/>
      <w:tabs>
        <w:tab w:val="left" w:pos="5760"/>
        <w:tab w:val="right" w:pos="9740"/>
      </w:tabs>
      <w:jc w:val="left"/>
    </w:pPr>
    <w:r>
      <w:t xml:space="preserve">SISTEMAS OPERATIVOS - </w:t>
    </w:r>
    <w:sdt>
      <w:sdtPr>
        <w:alias w:val="Asunto"/>
        <w:tag w:val=""/>
        <w:id w:val="2125959130"/>
        <w:placeholder>
          <w:docPart w:val="E40D50E2AFD246338AB7AB3FED0755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761AAC">
          <w:t>[Práctica 1 – PROGRAMACIÓN C]</w:t>
        </w:r>
      </w:sdtContent>
    </w:sdt>
    <w:r>
      <w:t xml:space="preserve">-  </w:t>
    </w:r>
    <w:sdt>
      <w:sdtPr>
        <w:alias w:val="Autor"/>
        <w:tag w:val=""/>
        <w:id w:val="-873463893"/>
        <w:placeholder>
          <w:docPart w:val="91221A347BE0492998E87C15437ACEC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A6389">
          <w:t>Miguel Quero y Adrián Dueñas</w:t>
        </w:r>
      </w:sdtContent>
    </w:sdt>
    <w:r>
      <w:tab/>
    </w:r>
    <w:r>
      <w:tab/>
    </w:r>
    <w:r>
      <w:tab/>
    </w:r>
    <w:r w:rsidR="00387066">
      <w:rPr>
        <w:noProof/>
      </w:rPr>
      <w:drawing>
        <wp:inline distT="0" distB="0" distL="0" distR="0" wp14:anchorId="64626D44" wp14:editId="06679BEE">
          <wp:extent cx="245790" cy="512699"/>
          <wp:effectExtent l="0" t="0" r="1905" b="190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21" cy="526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EEF8B2" w14:textId="7BE0BF3C" w:rsidR="004A5699" w:rsidRDefault="00931251" w:rsidP="00996856">
    <w:pPr>
      <w:pStyle w:val="Encabezado"/>
      <w:tabs>
        <w:tab w:val="left" w:pos="5760"/>
        <w:tab w:val="right" w:pos="9740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7733EC" wp14:editId="7F28E343">
              <wp:simplePos x="0" y="0"/>
              <wp:positionH relativeFrom="column">
                <wp:posOffset>-40963</wp:posOffset>
              </wp:positionH>
              <wp:positionV relativeFrom="paragraph">
                <wp:posOffset>47482</wp:posOffset>
              </wp:positionV>
              <wp:extent cx="6262799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62799" cy="0"/>
                      </a:xfrm>
                      <a:prstGeom prst="line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F44187" id="Conector recto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5pt,3.75pt" to="489.9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" strokecolor="#df5327 [3209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504A8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406F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A18DE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886F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6623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90B6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B16C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28ED9F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3C9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1D82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DDA92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34EF5"/>
    <w:multiLevelType w:val="hybridMultilevel"/>
    <w:tmpl w:val="A612B358"/>
    <w:lvl w:ilvl="0" w:tplc="B180F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4BC"/>
    <w:rsid w:val="0000049F"/>
    <w:rsid w:val="0000087B"/>
    <w:rsid w:val="000225A8"/>
    <w:rsid w:val="00030764"/>
    <w:rsid w:val="00042830"/>
    <w:rsid w:val="00087AF9"/>
    <w:rsid w:val="00093C40"/>
    <w:rsid w:val="00097C4B"/>
    <w:rsid w:val="000C0801"/>
    <w:rsid w:val="000C4B00"/>
    <w:rsid w:val="000D54CD"/>
    <w:rsid w:val="000F092A"/>
    <w:rsid w:val="000F3058"/>
    <w:rsid w:val="000F32D0"/>
    <w:rsid w:val="000F3F1D"/>
    <w:rsid w:val="0017623E"/>
    <w:rsid w:val="00176842"/>
    <w:rsid w:val="001B00C2"/>
    <w:rsid w:val="001B2305"/>
    <w:rsid w:val="001C364C"/>
    <w:rsid w:val="001E74BC"/>
    <w:rsid w:val="001F28D9"/>
    <w:rsid w:val="00225C22"/>
    <w:rsid w:val="00246CA0"/>
    <w:rsid w:val="00286FBD"/>
    <w:rsid w:val="002A63AB"/>
    <w:rsid w:val="002C704D"/>
    <w:rsid w:val="00323A39"/>
    <w:rsid w:val="00331E71"/>
    <w:rsid w:val="00385607"/>
    <w:rsid w:val="00387066"/>
    <w:rsid w:val="003C51E7"/>
    <w:rsid w:val="003D214A"/>
    <w:rsid w:val="00427E24"/>
    <w:rsid w:val="00437A1A"/>
    <w:rsid w:val="0048001E"/>
    <w:rsid w:val="00482DA4"/>
    <w:rsid w:val="00484AFC"/>
    <w:rsid w:val="004963AE"/>
    <w:rsid w:val="00496707"/>
    <w:rsid w:val="004A5699"/>
    <w:rsid w:val="004A5818"/>
    <w:rsid w:val="0052123F"/>
    <w:rsid w:val="0058008B"/>
    <w:rsid w:val="00587AC3"/>
    <w:rsid w:val="005967CA"/>
    <w:rsid w:val="005A48E5"/>
    <w:rsid w:val="005E2C46"/>
    <w:rsid w:val="00611F5D"/>
    <w:rsid w:val="00651B9B"/>
    <w:rsid w:val="00657ED3"/>
    <w:rsid w:val="006609F9"/>
    <w:rsid w:val="00695A7D"/>
    <w:rsid w:val="006A69BA"/>
    <w:rsid w:val="006C7BD1"/>
    <w:rsid w:val="00713A25"/>
    <w:rsid w:val="0071455A"/>
    <w:rsid w:val="00761AAC"/>
    <w:rsid w:val="00772BA8"/>
    <w:rsid w:val="0079641B"/>
    <w:rsid w:val="007D7CE4"/>
    <w:rsid w:val="008022B5"/>
    <w:rsid w:val="008B40D7"/>
    <w:rsid w:val="00926D63"/>
    <w:rsid w:val="00931251"/>
    <w:rsid w:val="009953FF"/>
    <w:rsid w:val="00996856"/>
    <w:rsid w:val="009A6389"/>
    <w:rsid w:val="009B1FAF"/>
    <w:rsid w:val="009B4CE7"/>
    <w:rsid w:val="00A0489B"/>
    <w:rsid w:val="00A4439D"/>
    <w:rsid w:val="00A5282C"/>
    <w:rsid w:val="00A74653"/>
    <w:rsid w:val="00B21A18"/>
    <w:rsid w:val="00B32BF7"/>
    <w:rsid w:val="00B35A07"/>
    <w:rsid w:val="00BC5392"/>
    <w:rsid w:val="00C001D3"/>
    <w:rsid w:val="00C05065"/>
    <w:rsid w:val="00CE6DEB"/>
    <w:rsid w:val="00D07ABC"/>
    <w:rsid w:val="00D11099"/>
    <w:rsid w:val="00D1360A"/>
    <w:rsid w:val="00D1791A"/>
    <w:rsid w:val="00D80893"/>
    <w:rsid w:val="00DC1465"/>
    <w:rsid w:val="00F01D42"/>
    <w:rsid w:val="00F74230"/>
    <w:rsid w:val="00F94257"/>
    <w:rsid w:val="00FB18AD"/>
    <w:rsid w:val="00FF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66D0D4C4"/>
  <w14:defaultImageDpi w14:val="32767"/>
  <w15:chartTrackingRefBased/>
  <w15:docId w15:val="{B9C2C735-293C-44F0-8320-CE4A89E35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C4B00"/>
    <w:pPr>
      <w:spacing w:before="120" w:after="120" w:line="276" w:lineRule="auto"/>
      <w:jc w:val="both"/>
    </w:pPr>
    <w:rPr>
      <w:rFonts w:ascii="Helvetica Light" w:hAnsi="Helvetica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7AF9"/>
    <w:pPr>
      <w:keepNext/>
      <w:keepLines/>
      <w:spacing w:before="240"/>
      <w:outlineLvl w:val="0"/>
    </w:pPr>
    <w:rPr>
      <w:rFonts w:ascii="Gill Sans MT" w:eastAsiaTheme="majorEastAsia" w:hAnsi="Gill Sans MT" w:cstheme="majorBidi"/>
      <w:color w:val="CB1B16"/>
      <w:sz w:val="44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AF9"/>
    <w:pPr>
      <w:keepNext/>
      <w:keepLines/>
      <w:spacing w:before="40"/>
      <w:jc w:val="left"/>
      <w:outlineLvl w:val="1"/>
    </w:pPr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C4B00"/>
    <w:pPr>
      <w:keepNext/>
      <w:keepLines/>
      <w:spacing w:before="40"/>
      <w:jc w:val="left"/>
      <w:outlineLvl w:val="2"/>
    </w:pPr>
    <w:rPr>
      <w:rFonts w:ascii="Helvetica" w:eastAsiaTheme="majorEastAsia" w:hAnsi="Helvetica" w:cstheme="majorBidi"/>
      <w:b/>
      <w:bCs/>
      <w:color w:val="262626" w:themeColor="text1" w:themeTint="D9"/>
      <w:sz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0C4B00"/>
    <w:pPr>
      <w:keepNext/>
      <w:keepLines/>
      <w:spacing w:before="40"/>
      <w:jc w:val="left"/>
      <w:outlineLvl w:val="3"/>
    </w:pPr>
    <w:rPr>
      <w:rFonts w:ascii="Helvetica" w:eastAsiaTheme="majorEastAsia" w:hAnsi="Helvetica" w:cstheme="majorBidi"/>
      <w:color w:val="262626" w:themeColor="text1" w:themeTint="D9"/>
      <w:sz w:val="24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F74230"/>
    <w:pPr>
      <w:keepNext/>
      <w:keepLines/>
      <w:spacing w:before="40"/>
      <w:jc w:val="left"/>
      <w:outlineLvl w:val="4"/>
    </w:pPr>
    <w:rPr>
      <w:rFonts w:eastAsiaTheme="majorEastAsia" w:cstheme="majorBidi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0C4B00"/>
    <w:pPr>
      <w:keepNext/>
      <w:keepLines/>
      <w:spacing w:before="40"/>
      <w:jc w:val="left"/>
      <w:outlineLvl w:val="5"/>
    </w:pPr>
    <w:rPr>
      <w:rFonts w:eastAsiaTheme="majorEastAsia" w:cstheme="majorBidi"/>
      <w:b/>
      <w:color w:val="595959" w:themeColor="text1" w:themeTint="A6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087AF9"/>
    <w:pPr>
      <w:keepNext/>
      <w:keepLines/>
      <w:spacing w:before="40"/>
      <w:jc w:val="left"/>
      <w:outlineLvl w:val="6"/>
    </w:pPr>
    <w:rPr>
      <w:rFonts w:eastAsiaTheme="majorEastAsia" w:cstheme="majorBidi"/>
      <w:b/>
      <w:color w:val="7F7F7F" w:themeColor="text1" w:themeTint="80"/>
      <w:sz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7AF9"/>
    <w:pPr>
      <w:keepNext/>
      <w:keepLines/>
      <w:spacing w:before="40" w:after="0"/>
      <w:jc w:val="left"/>
      <w:outlineLvl w:val="7"/>
    </w:pPr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autoRedefine/>
    <w:uiPriority w:val="9"/>
    <w:unhideWhenUsed/>
    <w:qFormat/>
    <w:rsid w:val="00087AF9"/>
    <w:pPr>
      <w:keepNext/>
      <w:keepLines/>
      <w:spacing w:before="40" w:after="0"/>
      <w:jc w:val="left"/>
      <w:outlineLvl w:val="8"/>
    </w:pPr>
    <w:rPr>
      <w:rFonts w:eastAsiaTheme="majorEastAsia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F32D0"/>
  </w:style>
  <w:style w:type="paragraph" w:styleId="Piedepgina">
    <w:name w:val="footer"/>
    <w:basedOn w:val="Normal"/>
    <w:link w:val="PiedepginaCar"/>
    <w:uiPriority w:val="99"/>
    <w:unhideWhenUsed/>
    <w:rsid w:val="000F32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F32D0"/>
  </w:style>
  <w:style w:type="paragraph" w:styleId="Sinespaciado">
    <w:name w:val="No Spacing"/>
    <w:link w:val="SinespaciadoCar"/>
    <w:autoRedefine/>
    <w:uiPriority w:val="1"/>
    <w:qFormat/>
    <w:rsid w:val="006A69BA"/>
    <w:pPr>
      <w:spacing w:before="40" w:after="560" w:line="216" w:lineRule="auto"/>
    </w:pPr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69BA"/>
    <w:rPr>
      <w:rFonts w:ascii="Gill Sans MT" w:eastAsiaTheme="minorEastAsia" w:hAnsi="Gill Sans MT"/>
      <w:color w:val="CB1B16"/>
      <w:sz w:val="72"/>
      <w:szCs w:val="7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87AF9"/>
    <w:rPr>
      <w:rFonts w:ascii="Gill Sans MT" w:eastAsiaTheme="majorEastAsia" w:hAnsi="Gill Sans MT" w:cstheme="majorBidi"/>
      <w:color w:val="CB1B16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7AF9"/>
    <w:rPr>
      <w:rFonts w:ascii="Gill Sans MT" w:eastAsiaTheme="majorEastAsia" w:hAnsi="Gill Sans MT" w:cstheme="majorBidi"/>
      <w:color w:val="CB1B16"/>
      <w:sz w:val="32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F74230"/>
    <w:pPr>
      <w:contextualSpacing/>
    </w:pPr>
    <w:rPr>
      <w:rFonts w:ascii="Helvetica" w:eastAsiaTheme="majorEastAsia" w:hAnsi="Helvetica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230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character" w:styleId="nfasisintenso">
    <w:name w:val="Intense Emphasis"/>
    <w:basedOn w:val="Fuentedeprrafopredeter"/>
    <w:uiPriority w:val="21"/>
    <w:qFormat/>
    <w:rsid w:val="00F74230"/>
    <w:rPr>
      <w:i/>
      <w:iCs/>
      <w:color w:val="CB1B16"/>
    </w:rPr>
  </w:style>
  <w:style w:type="character" w:styleId="Textoennegrita">
    <w:name w:val="Strong"/>
    <w:basedOn w:val="Fuentedeprrafopredeter"/>
    <w:uiPriority w:val="22"/>
    <w:qFormat/>
    <w:rsid w:val="00482DA4"/>
    <w:rPr>
      <w:rFonts w:ascii="Helvetica" w:hAnsi="Helvetica"/>
      <w:b/>
      <w:bCs/>
      <w:i w:val="0"/>
      <w:iCs w:val="0"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autoRedefine/>
    <w:uiPriority w:val="30"/>
    <w:qFormat/>
    <w:rsid w:val="000C4B00"/>
    <w:pPr>
      <w:pBdr>
        <w:top w:val="single" w:sz="4" w:space="10" w:color="FFFFFF" w:themeColor="background1"/>
        <w:left w:val="single" w:sz="48" w:space="4" w:color="DDDDDD" w:themeColor="background2"/>
        <w:bottom w:val="single" w:sz="4" w:space="10" w:color="FFFFFF" w:themeColor="background1"/>
      </w:pBdr>
      <w:spacing w:before="360" w:after="360"/>
      <w:ind w:left="851" w:right="851"/>
      <w:jc w:val="left"/>
    </w:pPr>
    <w:rPr>
      <w:rFonts w:ascii="Helvetica Oblique" w:hAnsi="Helvetica Oblique"/>
      <w:i/>
      <w:iCs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F74230"/>
    <w:rPr>
      <w:b/>
      <w:bCs/>
      <w:smallCaps/>
      <w:color w:val="CB1B16"/>
      <w:spacing w:val="5"/>
    </w:rPr>
  </w:style>
  <w:style w:type="character" w:customStyle="1" w:styleId="Ttulo3Car">
    <w:name w:val="Título 3 Car"/>
    <w:basedOn w:val="Fuentedeprrafopredeter"/>
    <w:link w:val="Ttulo3"/>
    <w:uiPriority w:val="9"/>
    <w:rsid w:val="000C4B00"/>
    <w:rPr>
      <w:rFonts w:ascii="Helvetica" w:eastAsiaTheme="majorEastAsia" w:hAnsi="Helvetica" w:cstheme="majorBidi"/>
      <w:b/>
      <w:bCs/>
      <w:color w:val="262626" w:themeColor="text1" w:themeTint="D9"/>
    </w:rPr>
  </w:style>
  <w:style w:type="character" w:customStyle="1" w:styleId="Ttulo4Car">
    <w:name w:val="Título 4 Car"/>
    <w:basedOn w:val="Fuentedeprrafopredeter"/>
    <w:link w:val="Ttulo4"/>
    <w:uiPriority w:val="9"/>
    <w:rsid w:val="000C4B00"/>
    <w:rPr>
      <w:rFonts w:ascii="Helvetica" w:eastAsiaTheme="majorEastAsia" w:hAnsi="Helvetica" w:cstheme="majorBidi"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rsid w:val="00F74230"/>
    <w:rPr>
      <w:rFonts w:ascii="Helvetica Light" w:eastAsiaTheme="majorEastAsia" w:hAnsi="Helvetica Light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rsid w:val="000C4B00"/>
    <w:rPr>
      <w:rFonts w:ascii="Helvetica Light" w:eastAsiaTheme="majorEastAsia" w:hAnsi="Helvetica Light" w:cstheme="majorBidi"/>
      <w:b/>
      <w:color w:val="595959" w:themeColor="text1" w:themeTint="A6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087AF9"/>
    <w:rPr>
      <w:rFonts w:ascii="Helvetica Light" w:eastAsiaTheme="majorEastAsia" w:hAnsi="Helvetica Light" w:cstheme="majorBidi"/>
      <w:b/>
      <w:color w:val="7F7F7F" w:themeColor="text1" w:themeTint="80"/>
      <w:sz w:val="22"/>
    </w:rPr>
  </w:style>
  <w:style w:type="paragraph" w:styleId="TtuloTDC">
    <w:name w:val="TOC Heading"/>
    <w:basedOn w:val="Ttulo1"/>
    <w:next w:val="Normal"/>
    <w:autoRedefine/>
    <w:uiPriority w:val="39"/>
    <w:semiHidden/>
    <w:unhideWhenUsed/>
    <w:qFormat/>
    <w:rsid w:val="00F74230"/>
    <w:pPr>
      <w:outlineLvl w:val="9"/>
    </w:pPr>
  </w:style>
  <w:style w:type="character" w:styleId="Hipervnculo">
    <w:name w:val="Hyperlink"/>
    <w:basedOn w:val="Fuentedeprrafopredeter"/>
    <w:uiPriority w:val="99"/>
    <w:unhideWhenUsed/>
    <w:qFormat/>
    <w:rsid w:val="00F74230"/>
    <w:rPr>
      <w:color w:val="CB1B1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C5392"/>
    <w:rPr>
      <w:color w:val="7F7F7F" w:themeColor="text1" w:themeTint="80"/>
      <w:u w:val="single"/>
    </w:rPr>
  </w:style>
  <w:style w:type="character" w:customStyle="1" w:styleId="Mencin1">
    <w:name w:val="Mención1"/>
    <w:basedOn w:val="Fuentedeprrafopredeter"/>
    <w:uiPriority w:val="99"/>
    <w:semiHidden/>
    <w:unhideWhenUsed/>
    <w:rsid w:val="00BC5392"/>
    <w:rPr>
      <w:color w:val="404040" w:themeColor="text1" w:themeTint="BF"/>
      <w:shd w:val="clear" w:color="auto" w:fill="E6E6E6"/>
    </w:rPr>
  </w:style>
  <w:style w:type="paragraph" w:styleId="Textodebloque">
    <w:name w:val="Block Text"/>
    <w:basedOn w:val="Normal"/>
    <w:autoRedefine/>
    <w:uiPriority w:val="99"/>
    <w:semiHidden/>
    <w:unhideWhenUsed/>
    <w:qFormat/>
    <w:rsid w:val="00F74230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2" w:right="1152"/>
    </w:pPr>
    <w:rPr>
      <w:rFonts w:ascii="Helvetica Light Oblique" w:eastAsiaTheme="minorEastAsia" w:hAnsi="Helvetica Light Oblique"/>
      <w:i/>
      <w:iCs/>
    </w:rPr>
  </w:style>
  <w:style w:type="paragraph" w:styleId="TDC1">
    <w:name w:val="toc 1"/>
    <w:basedOn w:val="Normal"/>
    <w:next w:val="Normal"/>
    <w:autoRedefine/>
    <w:uiPriority w:val="39"/>
    <w:unhideWhenUsed/>
    <w:rsid w:val="00D07ABC"/>
    <w:pPr>
      <w:spacing w:after="0"/>
      <w:jc w:val="left"/>
    </w:pPr>
    <w:rPr>
      <w:rFonts w:asciiTheme="minorHAnsi" w:hAnsiTheme="minorHAnsi"/>
      <w:b/>
      <w:bCs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07ABC"/>
    <w:pPr>
      <w:spacing w:before="0" w:after="0"/>
      <w:ind w:left="200"/>
      <w:jc w:val="left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D07ABC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D07ABC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07ABC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D07ABC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D07ABC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D07ABC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D07ABC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character" w:customStyle="1" w:styleId="Ttulo8Car">
    <w:name w:val="Título 8 Car"/>
    <w:basedOn w:val="Fuentedeprrafopredeter"/>
    <w:link w:val="Ttulo8"/>
    <w:uiPriority w:val="9"/>
    <w:rsid w:val="00087AF9"/>
    <w:rPr>
      <w:rFonts w:ascii="Helvetica" w:eastAsiaTheme="majorEastAsia" w:hAnsi="Helvetica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087AF9"/>
    <w:rPr>
      <w:rFonts w:ascii="Helvetica Light" w:eastAsiaTheme="majorEastAsia" w:hAnsi="Helvetica Light" w:cstheme="majorBidi"/>
      <w:color w:val="272727" w:themeColor="text1" w:themeTint="D8"/>
      <w:sz w:val="21"/>
      <w:szCs w:val="21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230"/>
    <w:pPr>
      <w:numPr>
        <w:ilvl w:val="1"/>
      </w:numPr>
      <w:spacing w:after="160"/>
      <w:jc w:val="left"/>
    </w:pPr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74230"/>
    <w:rPr>
      <w:rFonts w:ascii="Gill Sans MT" w:eastAsiaTheme="minorEastAsia" w:hAnsi="Gill Sans MT"/>
      <w:caps/>
      <w:color w:val="5A5A5A" w:themeColor="text1" w:themeTint="A5"/>
      <w:spacing w:val="15"/>
      <w:sz w:val="28"/>
      <w:szCs w:val="22"/>
    </w:rPr>
  </w:style>
  <w:style w:type="character" w:styleId="nfasissutil">
    <w:name w:val="Subtle Emphasis"/>
    <w:basedOn w:val="Fuentedeprrafopredeter"/>
    <w:uiPriority w:val="19"/>
    <w:qFormat/>
    <w:rsid w:val="00F74230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F74230"/>
    <w:rPr>
      <w:i/>
      <w:iCs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0C4B00"/>
    <w:pPr>
      <w:spacing w:before="200" w:after="160"/>
      <w:ind w:left="864" w:right="864"/>
      <w:jc w:val="center"/>
    </w:pPr>
    <w:rPr>
      <w:rFonts w:ascii="Helvetica Oblique" w:hAnsi="Helvetica Oblique"/>
      <w:i/>
      <w:iCs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4B00"/>
    <w:rPr>
      <w:rFonts w:ascii="Helvetica Oblique" w:hAnsi="Helvetica Oblique"/>
      <w:i/>
      <w:iCs/>
      <w:color w:val="404040" w:themeColor="text1" w:themeTint="BF"/>
    </w:rPr>
  </w:style>
  <w:style w:type="character" w:styleId="Nmerodepgina">
    <w:name w:val="page number"/>
    <w:basedOn w:val="Fuentedeprrafopredeter"/>
    <w:uiPriority w:val="99"/>
    <w:semiHidden/>
    <w:unhideWhenUsed/>
    <w:rsid w:val="005A48E5"/>
  </w:style>
  <w:style w:type="table" w:styleId="Tablaconcuadrcula">
    <w:name w:val="Table Grid"/>
    <w:basedOn w:val="Tablanormal"/>
    <w:uiPriority w:val="39"/>
    <w:rsid w:val="00042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042830"/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6C7BD1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7BD1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customStyle="1" w:styleId="Ttulodocumento">
    <w:name w:val="Título documento"/>
    <w:basedOn w:val="Sinespaciado"/>
    <w:autoRedefine/>
    <w:qFormat/>
    <w:rsid w:val="00611F5D"/>
  </w:style>
  <w:style w:type="paragraph" w:customStyle="1" w:styleId="Estilo1Portada">
    <w:name w:val="Estilo1 Portada"/>
    <w:basedOn w:val="Sinespaciado"/>
    <w:qFormat/>
    <w:rsid w:val="00611F5D"/>
    <w:pPr>
      <w:spacing w:after="40"/>
    </w:pPr>
    <w:rPr>
      <w:sz w:val="48"/>
    </w:rPr>
  </w:style>
  <w:style w:type="paragraph" w:customStyle="1" w:styleId="Estilo1">
    <w:name w:val="Estilo1"/>
    <w:basedOn w:val="Sinespaciado"/>
    <w:next w:val="Estilo1Portada"/>
    <w:qFormat/>
    <w:rsid w:val="00437A1A"/>
    <w:pPr>
      <w:spacing w:after="40"/>
    </w:pPr>
    <w:rPr>
      <w:sz w:val="56"/>
    </w:rPr>
  </w:style>
  <w:style w:type="paragraph" w:styleId="Descripcin">
    <w:name w:val="caption"/>
    <w:basedOn w:val="Normal"/>
    <w:next w:val="Normal"/>
    <w:uiPriority w:val="35"/>
    <w:unhideWhenUsed/>
    <w:qFormat/>
    <w:rsid w:val="00B21A18"/>
    <w:pPr>
      <w:spacing w:before="0" w:after="200" w:line="240" w:lineRule="auto"/>
    </w:pPr>
    <w:rPr>
      <w:i/>
      <w:iCs/>
      <w:color w:val="5E5E5E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/>
    <w:rsid w:val="00B21A18"/>
    <w:rPr>
      <w:smallCaps/>
      <w:color w:val="5A5A5A" w:themeColor="text1" w:themeTint="A5"/>
    </w:rPr>
  </w:style>
  <w:style w:type="character" w:styleId="Textodelmarcadordeposicin">
    <w:name w:val="Placeholder Text"/>
    <w:basedOn w:val="Fuentedeprrafopredeter"/>
    <w:uiPriority w:val="99"/>
    <w:semiHidden/>
    <w:rsid w:val="00996856"/>
    <w:rPr>
      <w:color w:val="808080"/>
    </w:rPr>
  </w:style>
  <w:style w:type="paragraph" w:styleId="Prrafodelista">
    <w:name w:val="List Paragraph"/>
    <w:basedOn w:val="Normal"/>
    <w:uiPriority w:val="34"/>
    <w:qFormat/>
    <w:rsid w:val="00DC1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haqueto%20y%20Corbato\U_RJC\Sistemas%20Operativos\Plantillas_Docs\Plantilla-WORD-URJC_SSOO_MemoriasPr&#225;ct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221A347BE0492998E87C15437A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62555-0F2C-4DC2-A4A6-17E0A237B964}"/>
      </w:docPartPr>
      <w:docPartBody>
        <w:p w:rsidR="007510AD" w:rsidRDefault="00E362F4">
          <w:r w:rsidRPr="000F0261">
            <w:rPr>
              <w:rStyle w:val="Textodelmarcadordeposicin"/>
            </w:rPr>
            <w:t>[Autor]</w:t>
          </w:r>
        </w:p>
      </w:docPartBody>
    </w:docPart>
    <w:docPart>
      <w:docPartPr>
        <w:name w:val="E40D50E2AFD246338AB7AB3FED07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79E69-B681-4FA3-8D50-0BC6B8EA4039}"/>
      </w:docPartPr>
      <w:docPartBody>
        <w:p w:rsidR="007510AD" w:rsidRDefault="00E362F4">
          <w:r w:rsidRPr="000F0261">
            <w:rPr>
              <w:rStyle w:val="Textodelmarcadordeposicin"/>
            </w:rPr>
            <w:t>[Asunto]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Light">
    <w:altName w:val="Calibri"/>
    <w:charset w:val="00"/>
    <w:family w:val="swiss"/>
    <w:pitch w:val="variable"/>
    <w:sig w:usb0="800000AF" w:usb1="4000204A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Helvetica Oblique">
    <w:altName w:val="Arial"/>
    <w:charset w:val="00"/>
    <w:family w:val="swiss"/>
    <w:pitch w:val="variable"/>
    <w:sig w:usb0="E00002FF" w:usb1="5000785B" w:usb2="00000000" w:usb3="00000000" w:csb0="00000001" w:csb1="00000000"/>
  </w:font>
  <w:font w:name="Helvetica Light Oblique"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F4"/>
    <w:rsid w:val="000A2A3B"/>
    <w:rsid w:val="0047358B"/>
    <w:rsid w:val="0059583B"/>
    <w:rsid w:val="007510AD"/>
    <w:rsid w:val="008A7E1F"/>
    <w:rsid w:val="0090589E"/>
    <w:rsid w:val="00C7022B"/>
    <w:rsid w:val="00E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2F4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362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URJConlin">
  <a:themeElements>
    <a:clrScheme name="Marquesina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64F2716-4DDB-5341-9913-6CAA14A5E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Plantilla-WORD-URJC_SSOO_MemoriasPrácticas</Template>
  <TotalTime>156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Operativos</vt:lpstr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Operativos</dc:title>
  <dc:subject>[Práctica 1 – PROGRAMACIÓN C]</dc:subject>
  <dc:creator>Miguel Quero y Adrián Dueñas</dc:creator>
  <cp:keywords/>
  <dc:description/>
  <cp:lastModifiedBy>Miguel Quero Prieto</cp:lastModifiedBy>
  <cp:revision>42</cp:revision>
  <cp:lastPrinted>2017-12-13T13:41:00Z</cp:lastPrinted>
  <dcterms:created xsi:type="dcterms:W3CDTF">2022-10-04T18:10:00Z</dcterms:created>
  <dcterms:modified xsi:type="dcterms:W3CDTF">2023-11-12T12:31:00Z</dcterms:modified>
</cp:coreProperties>
</file>